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223" w14:textId="77777777" w:rsidR="00395531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KCG COLLEGE OF TECHNOLOGY</w:t>
      </w:r>
    </w:p>
    <w:p w14:paraId="39303D7D" w14:textId="77777777" w:rsidR="00395531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COMMUNICATION ENGINEERING</w:t>
      </w:r>
    </w:p>
    <w:p w14:paraId="0AB3B928" w14:textId="7CB6DC00" w:rsidR="00395531" w:rsidRDefault="000000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A11">
        <w:rPr>
          <w:rFonts w:ascii="Times New Roman" w:hAnsi="Times New Roman" w:cs="Times New Roman"/>
          <w:sz w:val="24"/>
          <w:szCs w:val="24"/>
        </w:rPr>
        <w:t>RAKESH S</w:t>
      </w:r>
    </w:p>
    <w:p w14:paraId="2BD2F7B8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ASSIGNMENT -1 </w:t>
      </w:r>
    </w:p>
    <w:p w14:paraId="57760C8F" w14:textId="77777777" w:rsidR="0039553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TOPIC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BECED"/>
        </w:rPr>
        <w:t xml:space="preserve">Smart Waste Management System For Metropolitan Cities </w:t>
      </w:r>
    </w:p>
    <w:p w14:paraId="66CCA50F" w14:textId="77777777" w:rsidR="00395531" w:rsidRDefault="00395531">
      <w:pPr>
        <w:rPr>
          <w:rFonts w:ascii="Times New Roman" w:hAnsi="Times New Roman" w:cs="Times New Roman"/>
          <w:sz w:val="28"/>
          <w:szCs w:val="28"/>
        </w:rPr>
      </w:pPr>
    </w:p>
    <w:p w14:paraId="53E52BDB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t=2;</w:t>
      </w:r>
    </w:p>
    <w:p w14:paraId="19D0509F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e=3;</w:t>
      </w:r>
    </w:p>
    <w:p w14:paraId="67B191FE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223A99E3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D2E606C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735E999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>(9600);</w:t>
      </w:r>
    </w:p>
    <w:p w14:paraId="2A4F6EAC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455790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e,INPUT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E10D26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6641FCC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2483F0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75E67C2E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636E36E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BFAA09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//ultrasonic sensor</w:t>
      </w:r>
    </w:p>
    <w:p w14:paraId="2DEAE22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26F2C591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t,HIGH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A92058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10);</w:t>
      </w:r>
    </w:p>
    <w:p w14:paraId="5EEAA1D8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6A4FD633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dur=</w:t>
      </w:r>
      <w:proofErr w:type="spellStart"/>
      <w:r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3D9509A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float dis=(dur*0.0343)/2;</w:t>
      </w:r>
    </w:p>
    <w:p w14:paraId="12F5D0E8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("Distance is: ");</w:t>
      </w:r>
    </w:p>
    <w:p w14:paraId="7B5C072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(dis);</w:t>
      </w:r>
    </w:p>
    <w:p w14:paraId="148B7030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445B8F38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//LED ON</w:t>
      </w:r>
    </w:p>
    <w:p w14:paraId="07923083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if(dis&gt;=100)</w:t>
      </w:r>
    </w:p>
    <w:p w14:paraId="0E5BCAEA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28424C2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8,HIGH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28317B1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7,HIGH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A30CCD4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2E873C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4D06AE56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//Buzzer For ultrasonic Sensor</w:t>
      </w:r>
    </w:p>
    <w:p w14:paraId="145AF329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if(dis&gt;=100)</w:t>
      </w:r>
    </w:p>
    <w:p w14:paraId="002F1E2D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A55341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&lt;=30000;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=i+10)</w:t>
      </w:r>
    </w:p>
    <w:p w14:paraId="2377B33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2231B99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tone(</w:t>
      </w:r>
      <w:proofErr w:type="gramStart"/>
      <w:r>
        <w:rPr>
          <w:rFonts w:ascii="Times New Roman" w:hAnsi="Times New Roman" w:cs="Times New Roman"/>
          <w:sz w:val="24"/>
          <w:szCs w:val="24"/>
        </w:rPr>
        <w:t>12,i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7E6958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4403007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noTone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12);</w:t>
      </w:r>
    </w:p>
    <w:p w14:paraId="42356CFC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16A2C94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E107870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8E9641C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0CB27718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358F7CEE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5CB88C8D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2EF4F21D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//Temperate Sensor</w:t>
      </w:r>
    </w:p>
    <w:p w14:paraId="05F903CD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a=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>
        <w:rPr>
          <w:rFonts w:ascii="Times New Roman" w:hAnsi="Times New Roman" w:cs="Times New Roman"/>
          <w:sz w:val="24"/>
          <w:szCs w:val="24"/>
        </w:rPr>
        <w:t>(A0);</w:t>
      </w:r>
    </w:p>
    <w:p w14:paraId="3D138AF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double t=(((a/</w:t>
      </w:r>
      <w:proofErr w:type="gramStart"/>
      <w:r>
        <w:rPr>
          <w:rFonts w:ascii="Times New Roman" w:hAnsi="Times New Roman" w:cs="Times New Roman"/>
          <w:sz w:val="24"/>
          <w:szCs w:val="24"/>
        </w:rPr>
        <w:t>1024)*</w:t>
      </w:r>
      <w:proofErr w:type="gramEnd"/>
      <w:r>
        <w:rPr>
          <w:rFonts w:ascii="Times New Roman" w:hAnsi="Times New Roman" w:cs="Times New Roman"/>
          <w:sz w:val="24"/>
          <w:szCs w:val="24"/>
        </w:rPr>
        <w:t>5)-0.5)*100;</w:t>
      </w:r>
    </w:p>
    <w:p w14:paraId="31C7081D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("Temp Value: ");</w:t>
      </w:r>
    </w:p>
    <w:p w14:paraId="3B8F06F8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(t);</w:t>
      </w:r>
    </w:p>
    <w:p w14:paraId="790B280A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3C0C0091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337E9B1C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1B11523F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//LED ON</w:t>
      </w:r>
    </w:p>
    <w:p w14:paraId="028D02E6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if(t&gt;=100)</w:t>
      </w:r>
    </w:p>
    <w:p w14:paraId="76B4D40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236B2F1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8,HIGH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577B79FA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7,HIGH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7034F0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4FB85E7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104CB7E7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//Buzzer for Temperature Sensor</w:t>
      </w:r>
    </w:p>
    <w:p w14:paraId="6A37C93F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if(t&gt;=100)</w:t>
      </w:r>
    </w:p>
    <w:p w14:paraId="793055CB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E5839C4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&lt;=30000;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=i+10)</w:t>
      </w:r>
    </w:p>
    <w:p w14:paraId="29ACF922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BDE5A86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tone(</w:t>
      </w:r>
      <w:proofErr w:type="gramStart"/>
      <w:r>
        <w:rPr>
          <w:rFonts w:ascii="Times New Roman" w:hAnsi="Times New Roman" w:cs="Times New Roman"/>
          <w:sz w:val="24"/>
          <w:szCs w:val="24"/>
        </w:rPr>
        <w:t>12,i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C43CA54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5FB5D7E6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noTone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12);</w:t>
      </w:r>
    </w:p>
    <w:p w14:paraId="5E287529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14:paraId="5123813B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219E62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C5E94C" w14:textId="77777777" w:rsidR="00395531" w:rsidRDefault="00395531">
      <w:pPr>
        <w:rPr>
          <w:rFonts w:ascii="Times New Roman" w:hAnsi="Times New Roman" w:cs="Times New Roman"/>
          <w:sz w:val="24"/>
          <w:szCs w:val="24"/>
        </w:rPr>
      </w:pPr>
    </w:p>
    <w:p w14:paraId="0193DE5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//LED OFF</w:t>
      </w:r>
    </w:p>
    <w:p w14:paraId="20C50E90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if(t&lt;100)</w:t>
      </w:r>
    </w:p>
    <w:p w14:paraId="42CC802F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A5E5032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8,LOW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4F376A7A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7,LOW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BFC9BC5" w14:textId="77777777" w:rsidR="00395531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4F0990D" w14:textId="77777777" w:rsidR="00395531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  <w:r>
        <w:rPr>
          <w:noProof/>
        </w:rPr>
        <w:drawing>
          <wp:inline distT="0" distB="0" distL="0" distR="0" wp14:anchorId="5D2C624F" wp14:editId="0AC461B2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AF181" w14:textId="77777777" w:rsidR="00A9509F" w:rsidRDefault="00A9509F">
      <w:pPr>
        <w:spacing w:line="240" w:lineRule="auto"/>
      </w:pPr>
      <w:r>
        <w:separator/>
      </w:r>
    </w:p>
  </w:endnote>
  <w:endnote w:type="continuationSeparator" w:id="0">
    <w:p w14:paraId="4B94DB5B" w14:textId="77777777" w:rsidR="00A9509F" w:rsidRDefault="00A9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6BEA" w14:textId="77777777" w:rsidR="00A9509F" w:rsidRDefault="00A9509F">
      <w:pPr>
        <w:spacing w:after="0"/>
      </w:pPr>
      <w:r>
        <w:separator/>
      </w:r>
    </w:p>
  </w:footnote>
  <w:footnote w:type="continuationSeparator" w:id="0">
    <w:p w14:paraId="1F00F0A9" w14:textId="77777777" w:rsidR="00A9509F" w:rsidRDefault="00A950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BD3CBD"/>
    <w:rsid w:val="00395531"/>
    <w:rsid w:val="003E3932"/>
    <w:rsid w:val="00693B8D"/>
    <w:rsid w:val="00792870"/>
    <w:rsid w:val="008F0A11"/>
    <w:rsid w:val="00A0361E"/>
    <w:rsid w:val="00A9509F"/>
    <w:rsid w:val="00B708F9"/>
    <w:rsid w:val="05D93BEE"/>
    <w:rsid w:val="083251D0"/>
    <w:rsid w:val="13FC1602"/>
    <w:rsid w:val="277E4B5A"/>
    <w:rsid w:val="33B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81A6"/>
  <w15:docId w15:val="{BE749DCB-9906-48DB-99AA-5FD02A83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Assignment%20-%201%20Rajavel%20K%20S%20(1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- 1 Rajavel K S (1)</Template>
  <TotalTime>1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technokampa@gmail.com</cp:lastModifiedBy>
  <cp:revision>2</cp:revision>
  <dcterms:created xsi:type="dcterms:W3CDTF">2022-10-18T14:22:00Z</dcterms:created>
  <dcterms:modified xsi:type="dcterms:W3CDTF">2022-10-18T14:22:00Z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  <property fmtid="{D5CDD505-2E9C-101B-9397-08002B2CF9AE}" pid="3" name="KSOProductBuildVer">
    <vt:lpwstr>1033-11.2.0.11341</vt:lpwstr>
  </property>
  <property fmtid="{D5CDD505-2E9C-101B-9397-08002B2CF9AE}" pid="4" name="ICV">
    <vt:lpwstr>2A22ACD5E99949A788B7889A6100AA94</vt:lpwstr>
  </property>
</Properties>
</file>