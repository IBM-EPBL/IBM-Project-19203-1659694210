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KCG</w:t>
      </w:r>
      <w:r>
        <w:rPr>
          <w:rFonts w:ascii="Times New Roman" w:hAnsi="Times New Roman" w:cs="Times New Roman"/>
          <w:sz w:val="32"/>
          <w:szCs w:val="32"/>
        </w:rPr>
        <w:t xml:space="preserve"> COLLEGE OF TECHNOLOG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Y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ELECTRONICS AND COMMUNICATION ENGINEERING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NAME 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MARIYA JOHNSON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IOT ASSIGNMENT -1 </w:t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>TOPIC 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EBECED"/>
          <w14:textFill>
            <w14:solidFill>
              <w14:schemeClr w14:val="tx1"/>
            </w14:solidFill>
          </w14:textFill>
        </w:rPr>
        <w:t>Smart Waste Management System For Metropolitan Cities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BECED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t=2;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e=3;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setup()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pinMode(t,OUTPUT);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pinMode(e,INPUT);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pinMode(12,OUTPUT);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loop()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//ultrasonic sensor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digitalWrite(t,LOW);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digitalWrite(t,HIGH);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delayMicroseconds(10);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digitalWrite(t,LOW);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dur=pulseIn(e,HIGH);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dis=(dur*0.0343)/2;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Serial.print("Distance is: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Serial.println(dis);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//LED 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if(dis&gt;=100)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digitalWrite(8,HIGH);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digitalWrite(7,HIGH);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//Buzzer For ultrasonic Sensor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if(dis&gt;=100)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for(int i=0; i&lt;=30000; i=i+10)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tone(12,i);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delay(1000);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noTone(12);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delay(1000);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//Temperate Sensor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double a= analogRead(A0);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double t=(((a/1024)*5)-0.5)*100;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Serial.print("Temp Value: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Serial.println(t);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delay(1000);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//LED 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if(t&gt;=100)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digitalWrite(8,HIGH);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digitalWrite(7,HIGH);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//Buzzer for Temperature Sensor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if(t&gt;=100)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for(int i=0; i&lt;=30000; i=i+10)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tone(12,i);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delay(1000);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noTone(12);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delay(1000);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//LED OFF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if(t&lt;100)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digitalWrite(8,LOW);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digitalWrite(7,LOW);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  <w:r>
        <w:drawing>
          <wp:inline distT="0" distB="0" distL="0" distR="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D3CBD"/>
    <w:rsid w:val="003E3932"/>
    <w:rsid w:val="00693B8D"/>
    <w:rsid w:val="00792870"/>
    <w:rsid w:val="00A0361E"/>
    <w:rsid w:val="00B708F9"/>
    <w:rsid w:val="05D93BEE"/>
    <w:rsid w:val="083251D0"/>
    <w:rsid w:val="13FC1602"/>
    <w:rsid w:val="277E4B5A"/>
    <w:rsid w:val="33BD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Assignment%20-%201%20Rajavel%20K%20S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- 1 Rajavel K S (1).docx</Template>
  <Pages>4</Pages>
  <Words>123</Words>
  <Characters>1010</Characters>
  <Lines>9</Lines>
  <Paragraphs>2</Paragraphs>
  <TotalTime>10</TotalTime>
  <ScaleCrop>false</ScaleCrop>
  <LinksUpToDate>false</LinksUpToDate>
  <CharactersWithSpaces>1198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2022-10-18T12:59:00Z</dcterms:created>
  <dc:creator>USER</dc:creator>
  <cp:lastModifiedBy>USER</cp:lastModifiedBy>
  <dcterms:modified xsi:type="dcterms:W3CDTF">2022-10-18T13:21:39Z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  <property fmtid="{D5CDD505-2E9C-101B-9397-08002B2CF9AE}" pid="3" name="KSOProductBuildVer">
    <vt:lpwstr>1033-11.2.0.11341</vt:lpwstr>
  </property>
  <property fmtid="{D5CDD505-2E9C-101B-9397-08002B2CF9AE}" pid="4" name="ICV">
    <vt:lpwstr>2A22ACD5E99949A788B7889A6100AA94</vt:lpwstr>
  </property>
</Properties>
</file>